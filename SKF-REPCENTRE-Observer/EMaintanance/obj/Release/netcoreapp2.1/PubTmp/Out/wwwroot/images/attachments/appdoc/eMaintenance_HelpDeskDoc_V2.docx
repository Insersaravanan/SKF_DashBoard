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F5721" w14:textId="664C011F" w:rsidR="00A5112C" w:rsidRPr="002B709D" w:rsidRDefault="004F42D1" w:rsidP="00A62E26">
      <w:pPr>
        <w:pStyle w:val="Title"/>
        <w:spacing w:before="240"/>
        <w:rPr>
          <w:sz w:val="40"/>
          <w:szCs w:val="40"/>
        </w:rPr>
      </w:pPr>
      <w:r>
        <w:rPr>
          <w:sz w:val="40"/>
          <w:szCs w:val="40"/>
        </w:rPr>
        <w:t>How to create a support ticket?</w:t>
      </w:r>
    </w:p>
    <w:p w14:paraId="6C8E5B23" w14:textId="77777777" w:rsidR="002B709D" w:rsidRDefault="002B709D" w:rsidP="002B709D">
      <w:pPr>
        <w:pStyle w:val="Heading2"/>
      </w:pPr>
    </w:p>
    <w:p w14:paraId="2C4B38DD" w14:textId="77777777" w:rsidR="00A5112C" w:rsidRDefault="002B709D" w:rsidP="002B709D">
      <w:pPr>
        <w:pStyle w:val="Heading2"/>
      </w:pPr>
      <w:r>
        <w:t>Objective</w:t>
      </w:r>
    </w:p>
    <w:p w14:paraId="49510BDA" w14:textId="77777777" w:rsidR="004F42D1" w:rsidRPr="004F42D1" w:rsidRDefault="004F42D1" w:rsidP="002B709D">
      <w:pPr>
        <w:pStyle w:val="ListBullet"/>
        <w:numPr>
          <w:ilvl w:val="0"/>
          <w:numId w:val="0"/>
        </w:numPr>
        <w:ind w:left="216"/>
        <w:rPr>
          <w:sz w:val="10"/>
          <w:szCs w:val="10"/>
        </w:rPr>
      </w:pPr>
    </w:p>
    <w:p w14:paraId="5CD14688" w14:textId="5742ABB1" w:rsidR="002B709D" w:rsidRDefault="002B709D" w:rsidP="002B709D">
      <w:pPr>
        <w:pStyle w:val="ListBullet"/>
        <w:numPr>
          <w:ilvl w:val="0"/>
          <w:numId w:val="0"/>
        </w:numPr>
        <w:ind w:left="216"/>
      </w:pPr>
      <w:r>
        <w:t xml:space="preserve">This document will give you an overview of helpdesk functionality and its Use </w:t>
      </w:r>
      <w:r w:rsidR="003163B1">
        <w:t>c</w:t>
      </w:r>
      <w:r>
        <w:t>ase.</w:t>
      </w:r>
    </w:p>
    <w:p w14:paraId="638BBDD9" w14:textId="1F04A95F" w:rsidR="002B709D" w:rsidRDefault="002B709D" w:rsidP="002B709D">
      <w:r>
        <w:rPr>
          <w:b/>
          <w:color w:val="2A7B88" w:themeColor="accent1" w:themeShade="BF"/>
        </w:rPr>
        <w:t xml:space="preserve">Step 1: </w:t>
      </w:r>
      <w:r w:rsidR="004F42D1">
        <w:t xml:space="preserve">After logging into the application, hover over the question mark icon at the top right next to the language dropdown list and click </w:t>
      </w:r>
      <w:r w:rsidR="004F42D1" w:rsidRPr="004F42D1">
        <w:rPr>
          <w:b/>
        </w:rPr>
        <w:t>Help Desk</w:t>
      </w:r>
      <w:r>
        <w:t>.</w:t>
      </w:r>
    </w:p>
    <w:p w14:paraId="02FF23FF" w14:textId="613F3919" w:rsidR="002B709D" w:rsidRDefault="00EB0EFB" w:rsidP="002B709D">
      <w:pPr>
        <w:rPr>
          <w:b/>
          <w:color w:val="2A7B88" w:themeColor="accent1" w:themeShade="BF"/>
        </w:rPr>
      </w:pPr>
      <w:r>
        <w:rPr>
          <w:b/>
          <w:noProof/>
          <w:color w:val="2A7B88" w:themeColor="accent1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029C0" wp14:editId="056A622F">
                <wp:simplePos x="0" y="0"/>
                <wp:positionH relativeFrom="column">
                  <wp:posOffset>5027930</wp:posOffset>
                </wp:positionH>
                <wp:positionV relativeFrom="paragraph">
                  <wp:posOffset>104552</wp:posOffset>
                </wp:positionV>
                <wp:extent cx="154305" cy="148442"/>
                <wp:effectExtent l="0" t="0" r="1714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484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EAC6D" id="Rectangle 6" o:spid="_x0000_s1026" style="position:absolute;margin-left:395.9pt;margin-top:8.25pt;width:12.15pt;height:1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" filled="f" strokecolor="red" strokeweight="1pt"/>
            </w:pict>
          </mc:Fallback>
        </mc:AlternateContent>
      </w:r>
      <w:r w:rsidR="003163B1">
        <w:rPr>
          <w:b/>
          <w:noProof/>
          <w:color w:val="2A7B88" w:themeColor="accent1" w:themeShade="BF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0030F2" wp14:editId="050D80A6">
                <wp:simplePos x="0" y="0"/>
                <wp:positionH relativeFrom="column">
                  <wp:posOffset>5045075</wp:posOffset>
                </wp:positionH>
                <wp:positionV relativeFrom="paragraph">
                  <wp:posOffset>370840</wp:posOffset>
                </wp:positionV>
                <wp:extent cx="498475" cy="112395"/>
                <wp:effectExtent l="0" t="0" r="15875" b="209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1123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D3097" id="Rectangle 16" o:spid="_x0000_s1026" style="position:absolute;margin-left:397.25pt;margin-top:29.2pt;width:39.25pt;height:8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" filled="f" strokecolor="red" strokeweight="1pt"/>
            </w:pict>
          </mc:Fallback>
        </mc:AlternateContent>
      </w:r>
      <w:r w:rsidR="004F42D1">
        <w:rPr>
          <w:b/>
          <w:noProof/>
          <w:color w:val="2A7B88" w:themeColor="accent1" w:themeShade="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132BE0" wp14:editId="76DE5466">
                <wp:simplePos x="0" y="0"/>
                <wp:positionH relativeFrom="column">
                  <wp:posOffset>4394679</wp:posOffset>
                </wp:positionH>
                <wp:positionV relativeFrom="paragraph">
                  <wp:posOffset>603629</wp:posOffset>
                </wp:positionV>
                <wp:extent cx="1358900" cy="241300"/>
                <wp:effectExtent l="0" t="190500" r="12700" b="25400"/>
                <wp:wrapNone/>
                <wp:docPr id="9" name="Speech Bubble: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241300"/>
                        </a:xfrm>
                        <a:prstGeom prst="wedgeRectCallout">
                          <a:avLst>
                            <a:gd name="adj1" fmla="val -2595"/>
                            <a:gd name="adj2" fmla="val -116486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63ECA" w14:textId="644EAE6D" w:rsidR="00107D11" w:rsidRPr="00AC1CC1" w:rsidRDefault="00AC1CC1" w:rsidP="00107D11">
                            <w:pPr>
                              <w:jc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Click here to open </w:t>
                            </w:r>
                            <w:r w:rsidR="00107D11" w:rsidRPr="00AC1CC1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Help</w:t>
                            </w:r>
                            <w:r w:rsidR="00EE4395" w:rsidRPr="00AC1CC1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d</w:t>
                            </w:r>
                            <w:r w:rsidR="00107D11" w:rsidRPr="00AC1CC1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esk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32BE0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9" o:spid="_x0000_s1026" type="#_x0000_t61" style="position:absolute;margin-left:346.05pt;margin-top:47.55pt;width:107pt;height:1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" adj="10239,-14361" fillcolor="#e8f1e2 [661]" strokecolor="#1c515a [1604]" strokeweight="1pt">
                <v:textbox>
                  <w:txbxContent>
                    <w:p w14:paraId="76463ECA" w14:textId="644EAE6D" w:rsidR="00107D11" w:rsidRPr="00AC1CC1" w:rsidRDefault="00AC1CC1" w:rsidP="00107D11">
                      <w:pPr>
                        <w:jc w:val="center"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Click here to open </w:t>
                      </w:r>
                      <w:r w:rsidR="00107D11" w:rsidRPr="00AC1CC1">
                        <w:rPr>
                          <w:rFonts w:ascii="Calibri" w:hAnsi="Calibri" w:cs="Calibri"/>
                          <w:sz w:val="16"/>
                          <w:szCs w:val="16"/>
                        </w:rPr>
                        <w:t>Help</w:t>
                      </w:r>
                      <w:r w:rsidR="00EE4395" w:rsidRPr="00AC1CC1">
                        <w:rPr>
                          <w:rFonts w:ascii="Calibri" w:hAnsi="Calibri" w:cs="Calibri"/>
                          <w:sz w:val="16"/>
                          <w:szCs w:val="16"/>
                        </w:rPr>
                        <w:t>d</w:t>
                      </w:r>
                      <w:r w:rsidR="00107D11" w:rsidRPr="00AC1CC1">
                        <w:rPr>
                          <w:rFonts w:ascii="Calibri" w:hAnsi="Calibri" w:cs="Calibri"/>
                          <w:sz w:val="16"/>
                          <w:szCs w:val="16"/>
                        </w:rPr>
                        <w:t>esk</w:t>
                      </w:r>
                    </w:p>
                  </w:txbxContent>
                </v:textbox>
              </v:shape>
            </w:pict>
          </mc:Fallback>
        </mc:AlternateContent>
      </w:r>
      <w:r w:rsidR="004F42D1">
        <w:rPr>
          <w:noProof/>
        </w:rPr>
        <w:drawing>
          <wp:inline distT="0" distB="0" distL="0" distR="0" wp14:anchorId="6C67909B" wp14:editId="6C4CC8D6">
            <wp:extent cx="6309360" cy="18427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B246" w14:textId="43C905C1" w:rsidR="002B709D" w:rsidRDefault="00946524" w:rsidP="002B709D">
      <w:r>
        <w:rPr>
          <w:b/>
          <w:color w:val="2A7B88" w:themeColor="accent1" w:themeShade="BF"/>
        </w:rPr>
        <w:t xml:space="preserve">Step 2: </w:t>
      </w:r>
      <w:r w:rsidR="001C069C">
        <w:t>Now the</w:t>
      </w:r>
      <w:r>
        <w:t xml:space="preserve"> </w:t>
      </w:r>
      <w:r w:rsidRPr="00946524">
        <w:rPr>
          <w:b/>
        </w:rPr>
        <w:t>Help Desk</w:t>
      </w:r>
      <w:r>
        <w:rPr>
          <w:b/>
        </w:rPr>
        <w:t xml:space="preserve"> </w:t>
      </w:r>
      <w:r w:rsidR="001C069C">
        <w:t>screen will</w:t>
      </w:r>
      <w:r>
        <w:t xml:space="preserve"> </w:t>
      </w:r>
      <w:r w:rsidR="001C069C">
        <w:t>p</w:t>
      </w:r>
      <w:r>
        <w:t>op</w:t>
      </w:r>
      <w:r w:rsidR="001C069C">
        <w:t>-</w:t>
      </w:r>
      <w:r>
        <w:t>up</w:t>
      </w:r>
      <w:r w:rsidR="001C069C">
        <w:t xml:space="preserve"> on screen</w:t>
      </w:r>
      <w:r>
        <w:t>.</w:t>
      </w:r>
    </w:p>
    <w:p w14:paraId="4BC89FDB" w14:textId="356FE729" w:rsidR="000521DB" w:rsidRDefault="004C375B" w:rsidP="002B709D">
      <w:r>
        <w:rPr>
          <w:b/>
          <w:noProof/>
          <w:color w:val="2A7B88" w:themeColor="accent1" w:themeShade="B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8AB00C" wp14:editId="3DED6601">
                <wp:simplePos x="0" y="0"/>
                <wp:positionH relativeFrom="margin">
                  <wp:posOffset>1732610</wp:posOffset>
                </wp:positionH>
                <wp:positionV relativeFrom="paragraph">
                  <wp:posOffset>258387</wp:posOffset>
                </wp:positionV>
                <wp:extent cx="1308100" cy="453869"/>
                <wp:effectExtent l="209550" t="0" r="25400" b="175260"/>
                <wp:wrapNone/>
                <wp:docPr id="15" name="Speech Bubble: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453869"/>
                        </a:xfrm>
                        <a:prstGeom prst="wedgeRectCallout">
                          <a:avLst>
                            <a:gd name="adj1" fmla="val -61976"/>
                            <a:gd name="adj2" fmla="val 76866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277D6" w14:textId="45EAA967" w:rsidR="00E44799" w:rsidRPr="00E44799" w:rsidRDefault="001C069C" w:rsidP="00E44799">
                            <w:pPr>
                              <w:jc w:val="center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Choose the</w:t>
                            </w:r>
                            <w:r w:rsidR="00E44799" w:rsidRPr="00E44799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E44799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Request Type </w:t>
                            </w: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as</w:t>
                            </w:r>
                            <w:r w:rsidRPr="00E44799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either </w:t>
                            </w:r>
                            <w:r w:rsidRPr="001C069C">
                              <w:rPr>
                                <w:rFonts w:ascii="Calibri" w:hAnsi="Calibri" w:cs="Calibri"/>
                                <w:b/>
                                <w:sz w:val="14"/>
                                <w:szCs w:val="14"/>
                              </w:rPr>
                              <w:t>Bug/</w:t>
                            </w:r>
                            <w:r w:rsidR="00E44799" w:rsidRPr="00E44799">
                              <w:rPr>
                                <w:rFonts w:ascii="Calibri" w:hAnsi="Calibri" w:cs="Calibri"/>
                                <w:b/>
                                <w:sz w:val="14"/>
                                <w:szCs w:val="14"/>
                              </w:rPr>
                              <w:t>Issue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sz w:val="14"/>
                                <w:szCs w:val="14"/>
                              </w:rPr>
                              <w:t xml:space="preserve"> or </w:t>
                            </w:r>
                            <w:r w:rsidR="00E44799" w:rsidRPr="00E44799">
                              <w:rPr>
                                <w:rFonts w:ascii="Calibri" w:hAnsi="Calibri" w:cs="Calibri"/>
                                <w:b/>
                                <w:sz w:val="14"/>
                                <w:szCs w:val="14"/>
                              </w:rPr>
                              <w:t>New Reques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sz w:val="14"/>
                                <w:szCs w:val="14"/>
                              </w:rPr>
                              <w:t>t/Enhancement</w:t>
                            </w:r>
                            <w:r w:rsidR="00E44799">
                              <w:rPr>
                                <w:rFonts w:ascii="Calibri" w:hAnsi="Calibri" w:cs="Calibri"/>
                                <w:b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AB00C" id="Speech Bubble: Rectangle 15" o:spid="_x0000_s1027" type="#_x0000_t61" style="position:absolute;margin-left:136.45pt;margin-top:20.35pt;width:103pt;height:35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" adj="-2587,27403" fillcolor="#e8f1e2 [661]" strokecolor="#1c515a [1604]" strokeweight="1pt">
                <v:textbox>
                  <w:txbxContent>
                    <w:p w14:paraId="64F277D6" w14:textId="45EAA967" w:rsidR="00E44799" w:rsidRPr="00E44799" w:rsidRDefault="001C069C" w:rsidP="00E44799">
                      <w:pPr>
                        <w:jc w:val="center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>Choose the</w:t>
                      </w:r>
                      <w:r w:rsidR="00E44799" w:rsidRPr="00E44799"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 </w:t>
                      </w:r>
                      <w:r w:rsidR="00E44799"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Request Type </w:t>
                      </w: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>as</w:t>
                      </w:r>
                      <w:r w:rsidRPr="00E44799"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either </w:t>
                      </w:r>
                      <w:r w:rsidRPr="001C069C">
                        <w:rPr>
                          <w:rFonts w:ascii="Calibri" w:hAnsi="Calibri" w:cs="Calibri"/>
                          <w:b/>
                          <w:sz w:val="14"/>
                          <w:szCs w:val="14"/>
                        </w:rPr>
                        <w:t>Bug/</w:t>
                      </w:r>
                      <w:r w:rsidR="00E44799" w:rsidRPr="00E44799">
                        <w:rPr>
                          <w:rFonts w:ascii="Calibri" w:hAnsi="Calibri" w:cs="Calibri"/>
                          <w:b/>
                          <w:sz w:val="14"/>
                          <w:szCs w:val="14"/>
                        </w:rPr>
                        <w:t>Issue</w:t>
                      </w:r>
                      <w:r>
                        <w:rPr>
                          <w:rFonts w:ascii="Calibri" w:hAnsi="Calibri" w:cs="Calibri"/>
                          <w:b/>
                          <w:sz w:val="14"/>
                          <w:szCs w:val="14"/>
                        </w:rPr>
                        <w:t xml:space="preserve"> or </w:t>
                      </w:r>
                      <w:r w:rsidR="00E44799" w:rsidRPr="00E44799">
                        <w:rPr>
                          <w:rFonts w:ascii="Calibri" w:hAnsi="Calibri" w:cs="Calibri"/>
                          <w:b/>
                          <w:sz w:val="14"/>
                          <w:szCs w:val="14"/>
                        </w:rPr>
                        <w:t>New Reques</w:t>
                      </w:r>
                      <w:r>
                        <w:rPr>
                          <w:rFonts w:ascii="Calibri" w:hAnsi="Calibri" w:cs="Calibri"/>
                          <w:b/>
                          <w:sz w:val="14"/>
                          <w:szCs w:val="14"/>
                        </w:rPr>
                        <w:t>t/Enhancement</w:t>
                      </w:r>
                      <w:r w:rsidR="00E44799">
                        <w:rPr>
                          <w:rFonts w:ascii="Calibri" w:hAnsi="Calibri" w:cs="Calibri"/>
                          <w:b/>
                          <w:sz w:val="14"/>
                          <w:szCs w:val="1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069C">
        <w:rPr>
          <w:b/>
          <w:noProof/>
          <w:color w:val="2A7B88" w:themeColor="accent1" w:themeShade="B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515A60" wp14:editId="22F9CCF4">
                <wp:simplePos x="0" y="0"/>
                <wp:positionH relativeFrom="column">
                  <wp:posOffset>4522882</wp:posOffset>
                </wp:positionH>
                <wp:positionV relativeFrom="paragraph">
                  <wp:posOffset>1389083</wp:posOffset>
                </wp:positionV>
                <wp:extent cx="1333500" cy="457200"/>
                <wp:effectExtent l="0" t="0" r="19050" b="266700"/>
                <wp:wrapNone/>
                <wp:docPr id="20" name="Speech Bubble: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wedgeRectCallout">
                          <a:avLst>
                            <a:gd name="adj1" fmla="val -21157"/>
                            <a:gd name="adj2" fmla="val 102505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E7637" w14:textId="11C2B672" w:rsidR="00DF652D" w:rsidRPr="00E44799" w:rsidRDefault="001C069C" w:rsidP="001C069C">
                            <w:pPr>
                              <w:spacing w:after="0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C</w:t>
                            </w:r>
                            <w:r w:rsidR="00525366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apture</w:t>
                            </w:r>
                            <w:r w:rsidR="00DF652D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 screenshot of </w:t>
                            </w: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current screen in the background.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15A60" id="Speech Bubble: Rectangle 20" o:spid="_x0000_s1028" type="#_x0000_t61" style="position:absolute;margin-left:356.15pt;margin-top:109.4pt;width:10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" adj="6230,32941" fillcolor="#e8f1e2 [661]" strokecolor="#1c515a [1604]" strokeweight="1pt">
                <v:textbox>
                  <w:txbxContent>
                    <w:p w14:paraId="6D9E7637" w14:textId="11C2B672" w:rsidR="00DF652D" w:rsidRPr="00E44799" w:rsidRDefault="001C069C" w:rsidP="001C069C">
                      <w:pPr>
                        <w:spacing w:after="0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>C</w:t>
                      </w:r>
                      <w:r w:rsidR="00525366">
                        <w:rPr>
                          <w:rFonts w:ascii="Calibri" w:hAnsi="Calibri" w:cs="Calibri"/>
                          <w:sz w:val="14"/>
                          <w:szCs w:val="14"/>
                        </w:rPr>
                        <w:t>apture</w:t>
                      </w:r>
                      <w:r w:rsidR="00DF652D"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 screenshot of </w:t>
                      </w: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>current screen in the background.</w:t>
                      </w:r>
                    </w:p>
                  </w:txbxContent>
                </v:textbox>
              </v:shape>
            </w:pict>
          </mc:Fallback>
        </mc:AlternateContent>
      </w:r>
      <w:r w:rsidR="001C069C">
        <w:rPr>
          <w:b/>
          <w:noProof/>
          <w:color w:val="2A7B88" w:themeColor="accent1" w:themeShade="B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5E9B45" wp14:editId="6C69286A">
                <wp:simplePos x="0" y="0"/>
                <wp:positionH relativeFrom="column">
                  <wp:posOffset>3242945</wp:posOffset>
                </wp:positionH>
                <wp:positionV relativeFrom="paragraph">
                  <wp:posOffset>1566916</wp:posOffset>
                </wp:positionV>
                <wp:extent cx="1066800" cy="336550"/>
                <wp:effectExtent l="0" t="0" r="19050" b="215900"/>
                <wp:wrapNone/>
                <wp:docPr id="19" name="Speech Bubble: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36550"/>
                        </a:xfrm>
                        <a:prstGeom prst="wedgeRectCallout">
                          <a:avLst>
                            <a:gd name="adj1" fmla="val 17495"/>
                            <a:gd name="adj2" fmla="val 103239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9BE55" w14:textId="2C829F1E" w:rsidR="00DF652D" w:rsidRPr="00E44799" w:rsidRDefault="00DF652D" w:rsidP="00DF652D">
                            <w:pP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Attach file </w:t>
                            </w:r>
                            <w:r w:rsidR="001C069C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from local </w:t>
                            </w: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System.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E9B45" id="Speech Bubble: Rectangle 19" o:spid="_x0000_s1029" type="#_x0000_t61" style="position:absolute;margin-left:255.35pt;margin-top:123.4pt;width:84pt;height:2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" adj="14579,33100" fillcolor="#e8f1e2 [661]" strokecolor="#1c515a [1604]" strokeweight="1pt">
                <v:textbox>
                  <w:txbxContent>
                    <w:p w14:paraId="2AE9BE55" w14:textId="2C829F1E" w:rsidR="00DF652D" w:rsidRPr="00E44799" w:rsidRDefault="00DF652D" w:rsidP="00DF652D">
                      <w:pPr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Attach file </w:t>
                      </w:r>
                      <w:r w:rsidR="001C069C"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from local </w:t>
                      </w: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>System.</w:t>
                      </w:r>
                    </w:p>
                  </w:txbxContent>
                </v:textbox>
              </v:shape>
            </w:pict>
          </mc:Fallback>
        </mc:AlternateContent>
      </w:r>
      <w:r w:rsidR="001C069C">
        <w:rPr>
          <w:b/>
          <w:noProof/>
          <w:color w:val="2A7B88" w:themeColor="accent1" w:themeShade="B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AA5299" wp14:editId="5521D8AB">
                <wp:simplePos x="0" y="0"/>
                <wp:positionH relativeFrom="column">
                  <wp:posOffset>1799145</wp:posOffset>
                </wp:positionH>
                <wp:positionV relativeFrom="paragraph">
                  <wp:posOffset>1404959</wp:posOffset>
                </wp:positionV>
                <wp:extent cx="1193800" cy="431800"/>
                <wp:effectExtent l="419100" t="114300" r="25400" b="25400"/>
                <wp:wrapNone/>
                <wp:docPr id="18" name="Speech Bubble: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31800"/>
                        </a:xfrm>
                        <a:prstGeom prst="wedgeRectCallout">
                          <a:avLst>
                            <a:gd name="adj1" fmla="val -81599"/>
                            <a:gd name="adj2" fmla="val -66498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332CB" w14:textId="572E9736" w:rsidR="00A26D72" w:rsidRPr="00E44799" w:rsidRDefault="001C069C" w:rsidP="001C069C">
                            <w:pPr>
                              <w:spacing w:after="0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Enter detailed description of the ticket</w:t>
                            </w:r>
                            <w:r w:rsidR="00A26D72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A5299" id="Speech Bubble: Rectangle 18" o:spid="_x0000_s1030" type="#_x0000_t61" style="position:absolute;margin-left:141.65pt;margin-top:110.65pt;width:94pt;height:3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" adj="-6825,-3564" fillcolor="#e8f1e2 [661]" strokecolor="#1c515a [1604]" strokeweight="1pt">
                <v:textbox>
                  <w:txbxContent>
                    <w:p w14:paraId="5BA332CB" w14:textId="572E9736" w:rsidR="00A26D72" w:rsidRPr="00E44799" w:rsidRDefault="001C069C" w:rsidP="001C069C">
                      <w:pPr>
                        <w:spacing w:after="0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>Enter detailed description of the ticket</w:t>
                      </w:r>
                      <w:r w:rsidR="00A26D72">
                        <w:rPr>
                          <w:rFonts w:ascii="Calibri" w:hAnsi="Calibri" w:cs="Calibri"/>
                          <w:sz w:val="14"/>
                          <w:szCs w:val="1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C069C">
        <w:rPr>
          <w:b/>
          <w:noProof/>
          <w:color w:val="2A7B88" w:themeColor="accent1" w:themeShade="B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B3607D" wp14:editId="17F1F64E">
                <wp:simplePos x="0" y="0"/>
                <wp:positionH relativeFrom="column">
                  <wp:posOffset>4778103</wp:posOffset>
                </wp:positionH>
                <wp:positionV relativeFrom="paragraph">
                  <wp:posOffset>879847</wp:posOffset>
                </wp:positionV>
                <wp:extent cx="884711" cy="215900"/>
                <wp:effectExtent l="304800" t="0" r="10795" b="69850"/>
                <wp:wrapNone/>
                <wp:docPr id="17" name="Speech Bubble: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711" cy="215900"/>
                        </a:xfrm>
                        <a:prstGeom prst="wedgeRectCallout">
                          <a:avLst>
                            <a:gd name="adj1" fmla="val -80197"/>
                            <a:gd name="adj2" fmla="val 66835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8E314" w14:textId="3C73358B" w:rsidR="00F021A2" w:rsidRPr="00E44799" w:rsidRDefault="001C069C" w:rsidP="00A26D72">
                            <w:pP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Provide </w:t>
                            </w:r>
                            <w:r w:rsidR="00A26D72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Title here.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3607D" id="Speech Bubble: Rectangle 17" o:spid="_x0000_s1031" type="#_x0000_t61" style="position:absolute;margin-left:376.25pt;margin-top:69.3pt;width:69.65pt;height: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" adj="-6523,25236" fillcolor="#e8f1e2 [661]" strokecolor="#1c515a [1604]" strokeweight="1pt">
                <v:textbox>
                  <w:txbxContent>
                    <w:p w14:paraId="34C8E314" w14:textId="3C73358B" w:rsidR="00F021A2" w:rsidRPr="00E44799" w:rsidRDefault="001C069C" w:rsidP="00A26D72">
                      <w:pPr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Provide </w:t>
                      </w:r>
                      <w:r w:rsidR="00A26D72"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Title here. </w:t>
                      </w:r>
                    </w:p>
                  </w:txbxContent>
                </v:textbox>
              </v:shape>
            </w:pict>
          </mc:Fallback>
        </mc:AlternateContent>
      </w:r>
      <w:r w:rsidR="001C069C">
        <w:rPr>
          <w:b/>
          <w:noProof/>
          <w:color w:val="2A7B88" w:themeColor="accent1" w:themeShade="B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5C587" wp14:editId="637C9D11">
                <wp:simplePos x="0" y="0"/>
                <wp:positionH relativeFrom="column">
                  <wp:posOffset>3181795</wp:posOffset>
                </wp:positionH>
                <wp:positionV relativeFrom="paragraph">
                  <wp:posOffset>411819</wp:posOffset>
                </wp:positionV>
                <wp:extent cx="1250950" cy="438150"/>
                <wp:effectExtent l="419100" t="0" r="25400" b="133350"/>
                <wp:wrapNone/>
                <wp:docPr id="13" name="Speech Bubble: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38150"/>
                        </a:xfrm>
                        <a:prstGeom prst="wedgeRectCallout">
                          <a:avLst>
                            <a:gd name="adj1" fmla="val -80197"/>
                            <a:gd name="adj2" fmla="val 66835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59C68" w14:textId="5D81E692" w:rsidR="00E44799" w:rsidRPr="00E44799" w:rsidRDefault="001C069C" w:rsidP="001C069C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Set priority for the ticket as</w:t>
                            </w:r>
                            <w:r w:rsidR="00E44799" w:rsidRPr="00E44799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E44799" w:rsidRPr="00E44799">
                              <w:rPr>
                                <w:rFonts w:ascii="Calibri" w:hAnsi="Calibri" w:cs="Calibri"/>
                                <w:b/>
                                <w:sz w:val="14"/>
                                <w:szCs w:val="14"/>
                              </w:rPr>
                              <w:t>High, Medium or Low</w:t>
                            </w:r>
                            <w:r w:rsidR="00E44799">
                              <w:rPr>
                                <w:rFonts w:ascii="Calibri" w:hAnsi="Calibri" w:cs="Calibri"/>
                                <w:b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5C587" id="Speech Bubble: Rectangle 13" o:spid="_x0000_s1032" type="#_x0000_t61" style="position:absolute;margin-left:250.55pt;margin-top:32.45pt;width:98.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" adj="-6523,25236" fillcolor="#e8f1e2 [661]" strokecolor="#1c515a [1604]" strokeweight="1pt">
                <v:textbox>
                  <w:txbxContent>
                    <w:p w14:paraId="66659C68" w14:textId="5D81E692" w:rsidR="00E44799" w:rsidRPr="00E44799" w:rsidRDefault="001C069C" w:rsidP="001C069C">
                      <w:pPr>
                        <w:spacing w:after="0"/>
                        <w:jc w:val="center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>Set priority for the ticket as</w:t>
                      </w:r>
                      <w:r w:rsidR="00E44799" w:rsidRPr="00E44799"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 </w:t>
                      </w:r>
                      <w:r w:rsidR="00E44799" w:rsidRPr="00E44799">
                        <w:rPr>
                          <w:rFonts w:ascii="Calibri" w:hAnsi="Calibri" w:cs="Calibri"/>
                          <w:b/>
                          <w:sz w:val="14"/>
                          <w:szCs w:val="14"/>
                        </w:rPr>
                        <w:t>High, Medium or Low</w:t>
                      </w:r>
                      <w:r w:rsidR="00E44799">
                        <w:rPr>
                          <w:rFonts w:ascii="Calibri" w:hAnsi="Calibri" w:cs="Calibri"/>
                          <w:b/>
                          <w:sz w:val="14"/>
                          <w:szCs w:val="1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F42D1">
        <w:rPr>
          <w:noProof/>
        </w:rPr>
        <w:drawing>
          <wp:inline distT="0" distB="0" distL="0" distR="0" wp14:anchorId="7A02AEEF" wp14:editId="53FE1018">
            <wp:extent cx="6309360" cy="3085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42D1" w:rsidRPr="00E44799">
        <w:rPr>
          <w:noProof/>
        </w:rPr>
        <w:t xml:space="preserve"> </w:t>
      </w:r>
    </w:p>
    <w:p w14:paraId="5148C705" w14:textId="7EEAE178" w:rsidR="000521DB" w:rsidRDefault="000521DB" w:rsidP="002B709D"/>
    <w:p w14:paraId="5B9262B7" w14:textId="6B3D5D7F" w:rsidR="00946524" w:rsidRDefault="001C069C" w:rsidP="002B709D">
      <w:pPr>
        <w:rPr>
          <w:b/>
          <w:noProof/>
          <w:color w:val="2A7B88" w:themeColor="accent1" w:themeShade="BF"/>
        </w:rPr>
      </w:pPr>
      <w:r>
        <w:rPr>
          <w:b/>
          <w:noProof/>
          <w:color w:val="2A7B88" w:themeColor="accent1" w:themeShade="BF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C92F52" wp14:editId="61D5BBA3">
                <wp:simplePos x="0" y="0"/>
                <wp:positionH relativeFrom="column">
                  <wp:posOffset>3407031</wp:posOffset>
                </wp:positionH>
                <wp:positionV relativeFrom="paragraph">
                  <wp:posOffset>452450</wp:posOffset>
                </wp:positionV>
                <wp:extent cx="755732" cy="215900"/>
                <wp:effectExtent l="0" t="0" r="292100" b="88900"/>
                <wp:wrapNone/>
                <wp:docPr id="22" name="Speech Bubble: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32" cy="215900"/>
                        </a:xfrm>
                        <a:prstGeom prst="wedgeRectCallout">
                          <a:avLst>
                            <a:gd name="adj1" fmla="val 77911"/>
                            <a:gd name="adj2" fmla="val 69776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AE561" w14:textId="5209D879" w:rsidR="00525366" w:rsidRPr="00E44799" w:rsidRDefault="00525366" w:rsidP="00525366">
                            <w:pP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Save the </w:t>
                            </w:r>
                            <w:r w:rsidR="00F4665F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ticket</w:t>
                            </w: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92F52" id="Speech Bubble: Rectangle 22" o:spid="_x0000_s1033" type="#_x0000_t61" style="position:absolute;margin-left:268.25pt;margin-top:35.65pt;width:59.5pt;height: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" adj="27629,25872" fillcolor="#e8f1e2 [661]" strokecolor="#1c515a [1604]" strokeweight="1pt">
                <v:textbox>
                  <w:txbxContent>
                    <w:p w14:paraId="1ACAE561" w14:textId="5209D879" w:rsidR="00525366" w:rsidRPr="00E44799" w:rsidRDefault="00525366" w:rsidP="00525366">
                      <w:pPr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Save the </w:t>
                      </w:r>
                      <w:r w:rsidR="00F4665F">
                        <w:rPr>
                          <w:rFonts w:ascii="Calibri" w:hAnsi="Calibri" w:cs="Calibri"/>
                          <w:sz w:val="14"/>
                          <w:szCs w:val="14"/>
                        </w:rPr>
                        <w:t>ticket</w:t>
                      </w: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1C069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D807F7" wp14:editId="66B66FC3">
            <wp:extent cx="6309360" cy="30854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5366">
        <w:rPr>
          <w:b/>
          <w:noProof/>
          <w:color w:val="2A7B88" w:themeColor="accent1" w:themeShade="BF"/>
        </w:rPr>
        <w:t xml:space="preserve"> </w:t>
      </w:r>
    </w:p>
    <w:p w14:paraId="2DEFC610" w14:textId="1164C2BB" w:rsidR="00EB578F" w:rsidRDefault="006F1AEC" w:rsidP="005401ED">
      <w:pPr>
        <w:rPr>
          <w:noProof/>
        </w:rPr>
      </w:pPr>
      <w:r>
        <w:rPr>
          <w:b/>
          <w:color w:val="2A7B88" w:themeColor="accent1" w:themeShade="BF"/>
        </w:rPr>
        <w:t xml:space="preserve">Step 3: </w:t>
      </w:r>
      <w:r w:rsidRPr="001F6C95">
        <w:t xml:space="preserve">Once </w:t>
      </w:r>
      <w:r w:rsidR="00F4665F">
        <w:t>you have</w:t>
      </w:r>
      <w:r w:rsidR="001F6C95" w:rsidRPr="001F6C95">
        <w:t xml:space="preserve"> fill</w:t>
      </w:r>
      <w:r w:rsidR="00F4665F">
        <w:t>ed</w:t>
      </w:r>
      <w:r w:rsidR="001F6C95" w:rsidRPr="001F6C95">
        <w:t xml:space="preserve"> the </w:t>
      </w:r>
      <w:r w:rsidR="00F4665F">
        <w:t xml:space="preserve">required </w:t>
      </w:r>
      <w:r w:rsidR="001F6C95" w:rsidRPr="001F6C95">
        <w:t xml:space="preserve">data and </w:t>
      </w:r>
      <w:r w:rsidR="00F4665F">
        <w:t>have</w:t>
      </w:r>
      <w:r w:rsidR="001F6C95">
        <w:t xml:space="preserve"> </w:t>
      </w:r>
      <w:r w:rsidR="00F4665F">
        <w:t>s</w:t>
      </w:r>
      <w:r w:rsidR="001F6C95" w:rsidRPr="001F6C95">
        <w:t>ave</w:t>
      </w:r>
      <w:r w:rsidR="00F4665F">
        <w:t>d</w:t>
      </w:r>
      <w:r w:rsidR="001F6C95">
        <w:t xml:space="preserve"> the </w:t>
      </w:r>
      <w:r w:rsidR="00F4665F">
        <w:t>t</w:t>
      </w:r>
      <w:r w:rsidR="001F6C95">
        <w:t>icket</w:t>
      </w:r>
      <w:r w:rsidR="00F4665F">
        <w:t xml:space="preserve">, it </w:t>
      </w:r>
      <w:r w:rsidR="001F6C95">
        <w:t xml:space="preserve">will </w:t>
      </w:r>
      <w:r w:rsidR="00F4665F">
        <w:t xml:space="preserve">be notified to the </w:t>
      </w:r>
      <w:r w:rsidR="00EB578F">
        <w:t xml:space="preserve">support </w:t>
      </w:r>
      <w:r w:rsidR="00F4665F">
        <w:t xml:space="preserve">team followed with a </w:t>
      </w:r>
      <w:r w:rsidR="001F6C95" w:rsidRPr="001F6C95">
        <w:t xml:space="preserve">Unique Reference Number to track the </w:t>
      </w:r>
      <w:r w:rsidR="00F4665F">
        <w:t>status</w:t>
      </w:r>
      <w:r w:rsidR="001F6C95" w:rsidRPr="001F6C95">
        <w:t>.</w:t>
      </w:r>
      <w:r w:rsidR="001F6C95">
        <w:t xml:space="preserve"> </w:t>
      </w:r>
      <w:r w:rsidR="00F4665F" w:rsidRPr="00F4665F">
        <w:rPr>
          <w:noProof/>
        </w:rPr>
        <w:t xml:space="preserve"> </w:t>
      </w:r>
    </w:p>
    <w:p w14:paraId="09649B98" w14:textId="3624B48F" w:rsidR="005401ED" w:rsidRDefault="003163B1" w:rsidP="005401ED">
      <w:pPr>
        <w:rPr>
          <w:color w:val="2A7B88" w:themeColor="accent1" w:themeShade="BF"/>
        </w:rPr>
      </w:pPr>
      <w:r>
        <w:rPr>
          <w:b/>
          <w:noProof/>
          <w:color w:val="2A7B88" w:themeColor="accent1" w:themeShade="BF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E9A1F6" wp14:editId="6E411D05">
                <wp:simplePos x="0" y="0"/>
                <wp:positionH relativeFrom="margin">
                  <wp:posOffset>22860</wp:posOffset>
                </wp:positionH>
                <wp:positionV relativeFrom="paragraph">
                  <wp:posOffset>1202913</wp:posOffset>
                </wp:positionV>
                <wp:extent cx="1346200" cy="317500"/>
                <wp:effectExtent l="0" t="285750" r="177800" b="25400"/>
                <wp:wrapNone/>
                <wp:docPr id="27" name="Speech Bubble: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317500"/>
                        </a:xfrm>
                        <a:prstGeom prst="wedgeRectCallout">
                          <a:avLst>
                            <a:gd name="adj1" fmla="val 57254"/>
                            <a:gd name="adj2" fmla="val -126195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BB7E0" w14:textId="2420B568" w:rsidR="00E82D1E" w:rsidRPr="00E44799" w:rsidRDefault="00E82D1E" w:rsidP="00E82D1E">
                            <w:pP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Reference Id will be the unique Helpdesk Id for </w:t>
                            </w:r>
                            <w:r w:rsidR="00F4665F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t</w:t>
                            </w: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9A1F6" id="Speech Bubble: Rectangle 27" o:spid="_x0000_s1034" type="#_x0000_t61" style="position:absolute;margin-left:1.8pt;margin-top:94.7pt;width:106pt;height: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" adj="23167,-16458" fillcolor="#e8f1e2 [661]" strokecolor="#1c515a [1604]" strokeweight="1pt">
                <v:textbox>
                  <w:txbxContent>
                    <w:p w14:paraId="68CBB7E0" w14:textId="2420B568" w:rsidR="00E82D1E" w:rsidRPr="00E44799" w:rsidRDefault="00E82D1E" w:rsidP="00E82D1E">
                      <w:pPr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Reference Id will be the unique Helpdesk Id for </w:t>
                      </w:r>
                      <w:r w:rsidR="00F4665F">
                        <w:rPr>
                          <w:rFonts w:ascii="Calibri" w:hAnsi="Calibri" w:cs="Calibri"/>
                          <w:sz w:val="14"/>
                          <w:szCs w:val="14"/>
                        </w:rPr>
                        <w:t>t</w:t>
                      </w: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>racking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color w:val="2A7B88" w:themeColor="accent1" w:themeShade="BF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B17D73" wp14:editId="6B38569A">
                <wp:simplePos x="0" y="0"/>
                <wp:positionH relativeFrom="margin">
                  <wp:posOffset>2023110</wp:posOffset>
                </wp:positionH>
                <wp:positionV relativeFrom="paragraph">
                  <wp:posOffset>1688688</wp:posOffset>
                </wp:positionV>
                <wp:extent cx="1346200" cy="326390"/>
                <wp:effectExtent l="0" t="876300" r="387350" b="16510"/>
                <wp:wrapNone/>
                <wp:docPr id="28" name="Speech Bubble: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326390"/>
                        </a:xfrm>
                        <a:prstGeom prst="wedgeRectCallout">
                          <a:avLst>
                            <a:gd name="adj1" fmla="val 73537"/>
                            <a:gd name="adj2" fmla="val -305578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93C56" w14:textId="0B1F556B" w:rsidR="007A6289" w:rsidRPr="00E44799" w:rsidRDefault="007A6289" w:rsidP="007A6289">
                            <w:pP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Further</w:t>
                            </w:r>
                            <w:r w:rsidR="00F4665F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, you can</w:t>
                            </w: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F4665F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discuss with </w:t>
                            </w: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Support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17D73" id="Speech Bubble: Rectangle 28" o:spid="_x0000_s1035" type="#_x0000_t61" style="position:absolute;margin-left:159.3pt;margin-top:132.95pt;width:106pt;height:25.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" adj="26684,-55205" fillcolor="#e8f1e2 [661]" strokecolor="#1c515a [1604]" strokeweight="1pt">
                <v:textbox>
                  <w:txbxContent>
                    <w:p w14:paraId="05B93C56" w14:textId="0B1F556B" w:rsidR="007A6289" w:rsidRPr="00E44799" w:rsidRDefault="007A6289" w:rsidP="007A6289">
                      <w:pPr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>Further</w:t>
                      </w:r>
                      <w:r w:rsidR="00F4665F">
                        <w:rPr>
                          <w:rFonts w:ascii="Calibri" w:hAnsi="Calibri" w:cs="Calibri"/>
                          <w:sz w:val="14"/>
                          <w:szCs w:val="14"/>
                        </w:rPr>
                        <w:t>, you can</w:t>
                      </w: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 </w:t>
                      </w:r>
                      <w:r w:rsidR="00F4665F"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discuss with </w:t>
                      </w: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>Support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color w:val="2A7B88" w:themeColor="accent1" w:themeShade="BF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4D553E" wp14:editId="0175E788">
                <wp:simplePos x="0" y="0"/>
                <wp:positionH relativeFrom="column">
                  <wp:posOffset>3329734</wp:posOffset>
                </wp:positionH>
                <wp:positionV relativeFrom="paragraph">
                  <wp:posOffset>168275</wp:posOffset>
                </wp:positionV>
                <wp:extent cx="1333500" cy="215900"/>
                <wp:effectExtent l="19050" t="0" r="19050" b="203200"/>
                <wp:wrapNone/>
                <wp:docPr id="30" name="Speech Bubble: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15900"/>
                        </a:xfrm>
                        <a:prstGeom prst="wedgeRectCallout">
                          <a:avLst>
                            <a:gd name="adj1" fmla="val -47923"/>
                            <a:gd name="adj2" fmla="val 132057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A9CAA" w14:textId="729DB496" w:rsidR="00115D65" w:rsidRPr="00E44799" w:rsidRDefault="00115D65" w:rsidP="00115D65">
                            <w:pP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Click here to Raise New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D553E" id="Speech Bubble: Rectangle 30" o:spid="_x0000_s1036" type="#_x0000_t61" style="position:absolute;margin-left:262.2pt;margin-top:13.25pt;width:105pt;height:1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" adj="449,39324" fillcolor="#e8f1e2 [661]" strokecolor="#1c515a [1604]" strokeweight="1pt">
                <v:textbox>
                  <w:txbxContent>
                    <w:p w14:paraId="037A9CAA" w14:textId="729DB496" w:rsidR="00115D65" w:rsidRPr="00E44799" w:rsidRDefault="00115D65" w:rsidP="00115D65">
                      <w:pPr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>Click here to Raise New Ticket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2A7B88" w:themeColor="accent1" w:themeShade="BF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7FA7FA" wp14:editId="392F95FC">
                <wp:simplePos x="0" y="0"/>
                <wp:positionH relativeFrom="margin">
                  <wp:posOffset>4695190</wp:posOffset>
                </wp:positionH>
                <wp:positionV relativeFrom="paragraph">
                  <wp:posOffset>780341</wp:posOffset>
                </wp:positionV>
                <wp:extent cx="1561606" cy="451262"/>
                <wp:effectExtent l="476250" t="133350" r="19685" b="25400"/>
                <wp:wrapNone/>
                <wp:docPr id="29" name="Speech Bubble: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606" cy="451262"/>
                        </a:xfrm>
                        <a:prstGeom prst="wedgeRectCallout">
                          <a:avLst>
                            <a:gd name="adj1" fmla="val -76992"/>
                            <a:gd name="adj2" fmla="val -70971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5DC70B" w14:textId="165740ED" w:rsidR="00F74A8C" w:rsidRPr="00E44799" w:rsidRDefault="00F4665F" w:rsidP="00F74A8C">
                            <w:pP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Update comment/</w:t>
                            </w:r>
                            <w:r w:rsidR="00F74A8C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u</w:t>
                            </w:r>
                            <w:r w:rsidR="00F74A8C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pload attachments if required</w:t>
                            </w: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 at any phase</w:t>
                            </w:r>
                            <w:r w:rsidR="00F74A8C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 and click here to </w:t>
                            </w: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update </w:t>
                            </w:r>
                            <w:r w:rsidR="00F74A8C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your ticket.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FA7FA" id="Speech Bubble: Rectangle 29" o:spid="_x0000_s1037" type="#_x0000_t61" style="position:absolute;margin-left:369.7pt;margin-top:61.45pt;width:122.95pt;height:35.5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" adj="-5830,-4530" fillcolor="#e8f1e2 [661]" strokecolor="#1c515a [1604]" strokeweight="1pt">
                <v:textbox>
                  <w:txbxContent>
                    <w:p w14:paraId="725DC70B" w14:textId="165740ED" w:rsidR="00F74A8C" w:rsidRPr="00E44799" w:rsidRDefault="00F4665F" w:rsidP="00F74A8C">
                      <w:pPr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>Update comment/</w:t>
                      </w:r>
                      <w:r w:rsidR="00F74A8C"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>u</w:t>
                      </w:r>
                      <w:r w:rsidR="00F74A8C">
                        <w:rPr>
                          <w:rFonts w:ascii="Calibri" w:hAnsi="Calibri" w:cs="Calibri"/>
                          <w:sz w:val="14"/>
                          <w:szCs w:val="14"/>
                        </w:rPr>
                        <w:t>pload attachments if required</w:t>
                      </w: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 at any phase</w:t>
                      </w:r>
                      <w:r w:rsidR="00F74A8C"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 and click here to </w:t>
                      </w: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update </w:t>
                      </w:r>
                      <w:r w:rsidR="00F74A8C">
                        <w:rPr>
                          <w:rFonts w:ascii="Calibri" w:hAnsi="Calibri" w:cs="Calibri"/>
                          <w:sz w:val="14"/>
                          <w:szCs w:val="14"/>
                        </w:rPr>
                        <w:t>your ticket.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665F">
        <w:rPr>
          <w:noProof/>
        </w:rPr>
        <w:drawing>
          <wp:inline distT="0" distB="0" distL="0" distR="0" wp14:anchorId="30488654" wp14:editId="15B78B39">
            <wp:extent cx="6309360" cy="30854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65F" w:rsidRPr="00525366">
        <w:rPr>
          <w:noProof/>
          <w:color w:val="2A7B88" w:themeColor="accent1" w:themeShade="BF"/>
        </w:rPr>
        <w:t xml:space="preserve"> </w:t>
      </w:r>
    </w:p>
    <w:p w14:paraId="0BED9963" w14:textId="77777777" w:rsidR="00970C1C" w:rsidRDefault="00970C1C" w:rsidP="005401ED">
      <w:pPr>
        <w:rPr>
          <w:b/>
          <w:color w:val="2A7B88" w:themeColor="accent1" w:themeShade="BF"/>
        </w:rPr>
      </w:pPr>
    </w:p>
    <w:p w14:paraId="7969A18C" w14:textId="77777777" w:rsidR="00970C1C" w:rsidRDefault="00970C1C" w:rsidP="005401ED">
      <w:pPr>
        <w:rPr>
          <w:b/>
          <w:color w:val="2A7B88" w:themeColor="accent1" w:themeShade="BF"/>
        </w:rPr>
      </w:pPr>
    </w:p>
    <w:p w14:paraId="6EAFA3FD" w14:textId="77777777" w:rsidR="00970C1C" w:rsidRDefault="00970C1C" w:rsidP="005401ED">
      <w:pPr>
        <w:rPr>
          <w:b/>
          <w:color w:val="2A7B88" w:themeColor="accent1" w:themeShade="BF"/>
        </w:rPr>
      </w:pPr>
    </w:p>
    <w:p w14:paraId="3C5BFDC4" w14:textId="77777777" w:rsidR="00970C1C" w:rsidRDefault="00970C1C" w:rsidP="005401ED">
      <w:pPr>
        <w:rPr>
          <w:b/>
          <w:color w:val="2A7B88" w:themeColor="accent1" w:themeShade="BF"/>
        </w:rPr>
      </w:pPr>
    </w:p>
    <w:p w14:paraId="73B1CD5D" w14:textId="7072E8C2" w:rsidR="007215E0" w:rsidRDefault="001F6C95" w:rsidP="005401ED">
      <w:r w:rsidRPr="005401ED">
        <w:rPr>
          <w:b/>
          <w:color w:val="2A7B88" w:themeColor="accent1" w:themeShade="BF"/>
        </w:rPr>
        <w:lastRenderedPageBreak/>
        <w:t>Step 4:</w:t>
      </w:r>
      <w:r w:rsidRPr="001F6C95">
        <w:rPr>
          <w:color w:val="2A7B88" w:themeColor="accent1" w:themeShade="BF"/>
        </w:rPr>
        <w:t xml:space="preserve"> </w:t>
      </w:r>
      <w:r w:rsidR="00EB578F">
        <w:t xml:space="preserve"> Hover over the question mark icon at the top right next to the language dropdown list and click </w:t>
      </w:r>
      <w:r w:rsidR="00EB578F">
        <w:rPr>
          <w:b/>
        </w:rPr>
        <w:t>Tickets</w:t>
      </w:r>
      <w:r w:rsidR="003F2A00" w:rsidRPr="005401ED">
        <w:t xml:space="preserve">. </w:t>
      </w:r>
    </w:p>
    <w:p w14:paraId="2299122D" w14:textId="77777777" w:rsidR="00EB578F" w:rsidRDefault="00EB578F" w:rsidP="007215E0">
      <w:pPr>
        <w:rPr>
          <w:b/>
          <w:noProof/>
          <w:color w:val="2A7B88" w:themeColor="accent1" w:themeShade="BF"/>
        </w:rPr>
      </w:pPr>
      <w:r>
        <w:rPr>
          <w:b/>
          <w:noProof/>
          <w:color w:val="2A7B88" w:themeColor="accent1" w:themeShade="BF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696642" wp14:editId="1CC054BC">
                <wp:simplePos x="0" y="0"/>
                <wp:positionH relativeFrom="column">
                  <wp:posOffset>5086762</wp:posOffset>
                </wp:positionH>
                <wp:positionV relativeFrom="paragraph">
                  <wp:posOffset>497205</wp:posOffset>
                </wp:positionV>
                <wp:extent cx="326571" cy="100940"/>
                <wp:effectExtent l="0" t="0" r="16510" b="139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1" cy="100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B1BE4" id="Rectangle 31" o:spid="_x0000_s1026" style="position:absolute;margin-left:400.55pt;margin-top:39.15pt;width:25.7pt;height:7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" filled="f" strokecolor="red" strokeweight="1pt"/>
            </w:pict>
          </mc:Fallback>
        </mc:AlternateContent>
      </w:r>
      <w:r>
        <w:rPr>
          <w:b/>
          <w:noProof/>
          <w:color w:val="2A7B88" w:themeColor="accent1" w:themeShade="BF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8A334C" wp14:editId="0FDF52C2">
                <wp:simplePos x="0" y="0"/>
                <wp:positionH relativeFrom="column">
                  <wp:posOffset>3566861</wp:posOffset>
                </wp:positionH>
                <wp:positionV relativeFrom="paragraph">
                  <wp:posOffset>817625</wp:posOffset>
                </wp:positionV>
                <wp:extent cx="1422400" cy="215900"/>
                <wp:effectExtent l="0" t="285750" r="139700" b="12700"/>
                <wp:wrapNone/>
                <wp:docPr id="32" name="Speech Bubble: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215900"/>
                        </a:xfrm>
                        <a:prstGeom prst="wedgeRectCallout">
                          <a:avLst>
                            <a:gd name="adj1" fmla="val 54254"/>
                            <a:gd name="adj2" fmla="val -176155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B7E60" w14:textId="6B67F0D9" w:rsidR="00EB578F" w:rsidRPr="00E44799" w:rsidRDefault="00EB578F" w:rsidP="00EB578F">
                            <w:pP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Click here to view your Tickets.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A334C" id="Speech Bubble: Rectangle 32" o:spid="_x0000_s1038" type="#_x0000_t61" style="position:absolute;margin-left:280.85pt;margin-top:64.4pt;width:112pt;height:1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" adj="22519,-27249" fillcolor="#e8f1e2 [661]" strokecolor="#1c515a [1604]" strokeweight="1pt">
                <v:textbox>
                  <w:txbxContent>
                    <w:p w14:paraId="719B7E60" w14:textId="6B67F0D9" w:rsidR="00EB578F" w:rsidRPr="00E44799" w:rsidRDefault="00EB578F" w:rsidP="00EB578F">
                      <w:pPr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>Click here to view your Tickets.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5F8279" wp14:editId="4EC595F8">
            <wp:extent cx="6309360" cy="23856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578F">
        <w:rPr>
          <w:b/>
          <w:noProof/>
          <w:color w:val="2A7B88" w:themeColor="accent1" w:themeShade="BF"/>
        </w:rPr>
        <w:t xml:space="preserve"> </w:t>
      </w:r>
      <w:bookmarkStart w:id="0" w:name="_GoBack"/>
      <w:bookmarkEnd w:id="0"/>
    </w:p>
    <w:p w14:paraId="73DC8160" w14:textId="5ABA2FFA" w:rsidR="00EB578F" w:rsidRDefault="00EB578F" w:rsidP="007215E0">
      <w:pPr>
        <w:rPr>
          <w:noProof/>
        </w:rPr>
      </w:pPr>
      <w:r>
        <w:t>Click</w:t>
      </w:r>
      <w:r w:rsidR="003F2A00" w:rsidRPr="007215E0">
        <w:t xml:space="preserve"> edit and update Comment / Discussion if required.</w:t>
      </w:r>
      <w:r w:rsidRPr="00EB578F">
        <w:rPr>
          <w:noProof/>
        </w:rPr>
        <w:t xml:space="preserve"> </w:t>
      </w:r>
    </w:p>
    <w:p w14:paraId="7F9C9858" w14:textId="02C3DC7E" w:rsidR="003F2A00" w:rsidRDefault="00EB578F" w:rsidP="007215E0">
      <w:pPr>
        <w:rPr>
          <w:color w:val="2A7B88" w:themeColor="accent1" w:themeShade="BF"/>
        </w:rPr>
      </w:pPr>
      <w:r>
        <w:rPr>
          <w:b/>
          <w:noProof/>
          <w:color w:val="2A7B88" w:themeColor="accent1" w:themeShade="BF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311E17" wp14:editId="7A85CDF6">
                <wp:simplePos x="0" y="0"/>
                <wp:positionH relativeFrom="margin">
                  <wp:posOffset>4778185</wp:posOffset>
                </wp:positionH>
                <wp:positionV relativeFrom="paragraph">
                  <wp:posOffset>1059626</wp:posOffset>
                </wp:positionV>
                <wp:extent cx="1250950" cy="342900"/>
                <wp:effectExtent l="0" t="171450" r="25400" b="19050"/>
                <wp:wrapNone/>
                <wp:docPr id="36" name="Speech Bubble: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342900"/>
                        </a:xfrm>
                        <a:prstGeom prst="wedgeRectCallout">
                          <a:avLst>
                            <a:gd name="adj1" fmla="val 39601"/>
                            <a:gd name="adj2" fmla="val -95745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78912" w14:textId="01B02A8A" w:rsidR="00934C60" w:rsidRPr="00E44799" w:rsidRDefault="00934C60" w:rsidP="00934C60">
                            <w:pP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Click here to view in detail or </w:t>
                            </w:r>
                            <w:r w:rsidR="004C375B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u</w:t>
                            </w: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pdate the </w:t>
                            </w:r>
                            <w:r w:rsidR="004C375B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omments.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11E17" id="Speech Bubble: Rectangle 36" o:spid="_x0000_s1039" type="#_x0000_t61" style="position:absolute;margin-left:376.25pt;margin-top:83.45pt;width:98.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" adj="19354,-9881" fillcolor="#e8f1e2 [661]" strokecolor="#1c515a [1604]" strokeweight="1pt">
                <v:textbox>
                  <w:txbxContent>
                    <w:p w14:paraId="4AA78912" w14:textId="01B02A8A" w:rsidR="00934C60" w:rsidRPr="00E44799" w:rsidRDefault="00934C60" w:rsidP="00934C60">
                      <w:pPr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Click here to view in detail or </w:t>
                      </w:r>
                      <w:r w:rsidR="004C375B">
                        <w:rPr>
                          <w:rFonts w:ascii="Calibri" w:hAnsi="Calibri" w:cs="Calibri"/>
                          <w:sz w:val="14"/>
                          <w:szCs w:val="14"/>
                        </w:rPr>
                        <w:t>u</w:t>
                      </w: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pdate the </w:t>
                      </w:r>
                      <w:r w:rsidR="004C375B">
                        <w:rPr>
                          <w:rFonts w:ascii="Calibri" w:hAnsi="Calibri" w:cs="Calibri"/>
                          <w:sz w:val="14"/>
                          <w:szCs w:val="14"/>
                        </w:rPr>
                        <w:t>c</w:t>
                      </w: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>omments.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color w:val="2A7B88" w:themeColor="accent1" w:themeShade="BF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A6720B" wp14:editId="251F74C0">
                <wp:simplePos x="0" y="0"/>
                <wp:positionH relativeFrom="column">
                  <wp:posOffset>2284812</wp:posOffset>
                </wp:positionH>
                <wp:positionV relativeFrom="paragraph">
                  <wp:posOffset>811291</wp:posOffset>
                </wp:positionV>
                <wp:extent cx="587829" cy="95002"/>
                <wp:effectExtent l="0" t="0" r="3175" b="6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29" cy="950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36E54" id="Rectangle 12" o:spid="_x0000_s1026" style="position:absolute;margin-left:179.9pt;margin-top:63.9pt;width:46.3pt;height:7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" fillcolor="white [3212]" stroked="f" strokeweight="1pt"/>
            </w:pict>
          </mc:Fallback>
        </mc:AlternateContent>
      </w:r>
      <w:r>
        <w:rPr>
          <w:b/>
          <w:noProof/>
          <w:color w:val="2A7B88" w:themeColor="accent1" w:themeShade="BF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CB1C49" wp14:editId="1D99CCC0">
                <wp:simplePos x="0" y="0"/>
                <wp:positionH relativeFrom="margin">
                  <wp:posOffset>3861625</wp:posOffset>
                </wp:positionH>
                <wp:positionV relativeFrom="paragraph">
                  <wp:posOffset>236930</wp:posOffset>
                </wp:positionV>
                <wp:extent cx="1346200" cy="317500"/>
                <wp:effectExtent l="0" t="0" r="654050" b="25400"/>
                <wp:wrapNone/>
                <wp:docPr id="35" name="Speech Bubble: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317500"/>
                        </a:xfrm>
                        <a:prstGeom prst="wedgeRectCallout">
                          <a:avLst>
                            <a:gd name="adj1" fmla="val 94518"/>
                            <a:gd name="adj2" fmla="val 27805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6918A" w14:textId="354865AC" w:rsidR="00A40B2C" w:rsidRPr="00E44799" w:rsidRDefault="00A40B2C" w:rsidP="00A40B2C">
                            <w:pP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Refresh to see the </w:t>
                            </w:r>
                            <w:r w:rsidR="004C375B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u</w:t>
                            </w: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pdated </w:t>
                            </w:r>
                            <w:r w:rsidR="004C375B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tatus and </w:t>
                            </w:r>
                            <w:r w:rsidR="004C375B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omments.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B1C49" id="Speech Bubble: Rectangle 35" o:spid="_x0000_s1040" type="#_x0000_t61" style="position:absolute;margin-left:304.05pt;margin-top:18.65pt;width:106pt;height: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" adj="31216,16806" fillcolor="#e8f1e2 [661]" strokecolor="#1c515a [1604]" strokeweight="1pt">
                <v:textbox>
                  <w:txbxContent>
                    <w:p w14:paraId="3716918A" w14:textId="354865AC" w:rsidR="00A40B2C" w:rsidRPr="00E44799" w:rsidRDefault="00A40B2C" w:rsidP="00A40B2C">
                      <w:pPr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Refresh to see the </w:t>
                      </w:r>
                      <w:r w:rsidR="004C375B">
                        <w:rPr>
                          <w:rFonts w:ascii="Calibri" w:hAnsi="Calibri" w:cs="Calibri"/>
                          <w:sz w:val="14"/>
                          <w:szCs w:val="14"/>
                        </w:rPr>
                        <w:t>u</w:t>
                      </w: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pdated </w:t>
                      </w:r>
                      <w:r w:rsidR="004C375B">
                        <w:rPr>
                          <w:rFonts w:ascii="Calibri" w:hAnsi="Calibri" w:cs="Calibri"/>
                          <w:sz w:val="14"/>
                          <w:szCs w:val="14"/>
                        </w:rPr>
                        <w:t>s</w:t>
                      </w: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tatus and </w:t>
                      </w:r>
                      <w:r w:rsidR="004C375B">
                        <w:rPr>
                          <w:rFonts w:ascii="Calibri" w:hAnsi="Calibri" w:cs="Calibri"/>
                          <w:sz w:val="14"/>
                          <w:szCs w:val="14"/>
                        </w:rPr>
                        <w:t>c</w:t>
                      </w: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>omments.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color w:val="2A7B88" w:themeColor="accent1" w:themeShade="BF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58D5A4" wp14:editId="5FD6AD2B">
                <wp:simplePos x="0" y="0"/>
                <wp:positionH relativeFrom="margin">
                  <wp:posOffset>2100233</wp:posOffset>
                </wp:positionH>
                <wp:positionV relativeFrom="paragraph">
                  <wp:posOffset>129647</wp:posOffset>
                </wp:positionV>
                <wp:extent cx="1346200" cy="317500"/>
                <wp:effectExtent l="0" t="0" r="25400" b="158750"/>
                <wp:wrapNone/>
                <wp:docPr id="34" name="Speech Bubble: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317500"/>
                        </a:xfrm>
                        <a:prstGeom prst="wedgeRectCallout">
                          <a:avLst>
                            <a:gd name="adj1" fmla="val 33504"/>
                            <a:gd name="adj2" fmla="val 85935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F9396" w14:textId="5E892179" w:rsidR="00A40B2C" w:rsidRPr="00E44799" w:rsidRDefault="00A40B2C" w:rsidP="00A40B2C">
                            <w:pP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List of </w:t>
                            </w:r>
                            <w:r w:rsidR="004C375B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aised </w:t>
                            </w:r>
                            <w:r w:rsidR="004C375B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t</w:t>
                            </w: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ickets and </w:t>
                            </w:r>
                            <w:r w:rsidR="00497777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its </w:t>
                            </w:r>
                            <w:r w:rsidR="004C375B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present</w:t>
                            </w: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4C375B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tatus.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8D5A4" id="Speech Bubble: Rectangle 34" o:spid="_x0000_s1041" type="#_x0000_t61" style="position:absolute;margin-left:165.35pt;margin-top:10.2pt;width:106pt;height: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" adj="18037,29362" fillcolor="#e8f1e2 [661]" strokecolor="#1c515a [1604]" strokeweight="1pt">
                <v:textbox>
                  <w:txbxContent>
                    <w:p w14:paraId="500F9396" w14:textId="5E892179" w:rsidR="00A40B2C" w:rsidRPr="00E44799" w:rsidRDefault="00A40B2C" w:rsidP="00A40B2C">
                      <w:pPr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List of </w:t>
                      </w:r>
                      <w:r w:rsidR="004C375B">
                        <w:rPr>
                          <w:rFonts w:ascii="Calibri" w:hAnsi="Calibri" w:cs="Calibri"/>
                          <w:sz w:val="14"/>
                          <w:szCs w:val="14"/>
                        </w:rPr>
                        <w:t>r</w:t>
                      </w: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aised </w:t>
                      </w:r>
                      <w:r w:rsidR="004C375B">
                        <w:rPr>
                          <w:rFonts w:ascii="Calibri" w:hAnsi="Calibri" w:cs="Calibri"/>
                          <w:sz w:val="14"/>
                          <w:szCs w:val="14"/>
                        </w:rPr>
                        <w:t>t</w:t>
                      </w: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ickets and </w:t>
                      </w:r>
                      <w:r w:rsidR="00497777"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its </w:t>
                      </w:r>
                      <w:r w:rsidR="004C375B">
                        <w:rPr>
                          <w:rFonts w:ascii="Calibri" w:hAnsi="Calibri" w:cs="Calibri"/>
                          <w:sz w:val="14"/>
                          <w:szCs w:val="14"/>
                        </w:rPr>
                        <w:t>present</w:t>
                      </w: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 </w:t>
                      </w:r>
                      <w:r w:rsidR="004C375B">
                        <w:rPr>
                          <w:rFonts w:ascii="Calibri" w:hAnsi="Calibri" w:cs="Calibri"/>
                          <w:sz w:val="14"/>
                          <w:szCs w:val="14"/>
                        </w:rPr>
                        <w:t>s</w:t>
                      </w: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>tatus.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CF3E19B" wp14:editId="0244512B">
            <wp:extent cx="6309360" cy="3075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75E2" w14:textId="6C37FA02" w:rsidR="005401ED" w:rsidRDefault="005401ED" w:rsidP="001F6C95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 w:rsidRPr="001F6C95">
        <w:rPr>
          <w:rFonts w:asciiTheme="minorHAnsi" w:eastAsiaTheme="minorEastAsia" w:hAnsiTheme="minorHAnsi" w:cstheme="minorBidi"/>
          <w:sz w:val="22"/>
          <w:szCs w:val="22"/>
        </w:rPr>
        <w:lastRenderedPageBreak/>
        <w:t xml:space="preserve">Step </w:t>
      </w:r>
      <w:r>
        <w:rPr>
          <w:rFonts w:asciiTheme="minorHAnsi" w:eastAsiaTheme="minorEastAsia" w:hAnsiTheme="minorHAnsi" w:cstheme="minorBidi"/>
          <w:sz w:val="22"/>
          <w:szCs w:val="22"/>
        </w:rPr>
        <w:t>5</w:t>
      </w:r>
      <w:r w:rsidRPr="005401ED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: In </w:t>
      </w:r>
      <w:proofErr w:type="spellStart"/>
      <w:r w:rsidR="00ED58A2" w:rsidRPr="00ED58A2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ProjectManagementTool</w:t>
      </w:r>
      <w:proofErr w:type="spellEnd"/>
      <w:r w:rsidR="0047032F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,</w:t>
      </w:r>
      <w:r w:rsidRPr="005401ED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 </w:t>
      </w:r>
      <w:r w:rsidR="00EB578F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the </w:t>
      </w:r>
      <w:r w:rsidR="003163B1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support </w:t>
      </w:r>
      <w:r w:rsidR="00EB578F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team will</w:t>
      </w:r>
      <w:r w:rsidRPr="005401ED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 </w:t>
      </w:r>
      <w:r w:rsidR="00EB578F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receive</w:t>
      </w:r>
      <w:r w:rsidRPr="005401ED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 the posted Help</w:t>
      </w:r>
      <w:r w:rsidR="00BA3620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 </w:t>
      </w:r>
      <w:r w:rsidRPr="005401ED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Desk Tickets</w:t>
      </w:r>
      <w:r w:rsidR="00ED58A2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.</w:t>
      </w:r>
      <w:r w:rsidRPr="005401ED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 </w:t>
      </w:r>
      <w:r w:rsidR="00EB578F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Further, </w:t>
      </w:r>
      <w:r w:rsidRPr="005401ED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if any clarification </w:t>
      </w:r>
      <w:r w:rsidR="00EB578F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r</w:t>
      </w:r>
      <w:r w:rsidRPr="005401ED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equired, the</w:t>
      </w:r>
      <w:r w:rsidR="00EB578F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 team</w:t>
      </w:r>
      <w:r w:rsidRPr="005401ED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 will update their comments in </w:t>
      </w:r>
      <w:r w:rsidR="00EB578F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d</w:t>
      </w:r>
      <w:r w:rsidRPr="005401ED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iscussion and it will reflect in </w:t>
      </w:r>
      <w:proofErr w:type="spellStart"/>
      <w:r w:rsidRPr="005401ED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eMaintenance</w:t>
      </w:r>
      <w:proofErr w:type="spellEnd"/>
      <w:r w:rsidRPr="005401ED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 </w:t>
      </w:r>
      <w:r w:rsidR="003163B1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s</w:t>
      </w:r>
      <w:r w:rsidRPr="005401ED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ystem</w:t>
      </w:r>
      <w:r w:rsidR="00EB578F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 for the user to respond/clarify</w:t>
      </w:r>
      <w:r w:rsidRPr="005401ED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.</w:t>
      </w:r>
    </w:p>
    <w:p w14:paraId="0EF03A25" w14:textId="77777777" w:rsidR="005401ED" w:rsidRDefault="005401ED" w:rsidP="001F6C95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</w:p>
    <w:p w14:paraId="7FB0CD58" w14:textId="2EEE8FB6" w:rsidR="00BA3620" w:rsidRDefault="00443D45" w:rsidP="001F6C95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 w:rsidRPr="00443D45">
        <w:rPr>
          <w:noProof/>
        </w:rPr>
        <w:drawing>
          <wp:inline distT="0" distB="0" distL="0" distR="0" wp14:anchorId="0834B683" wp14:editId="76CC5730">
            <wp:extent cx="6309360" cy="295592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620" w:rsidSect="00617B26">
      <w:footerReference w:type="default" r:id="rId15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EDBE8" w14:textId="77777777" w:rsidR="007900F5" w:rsidRDefault="007900F5">
      <w:pPr>
        <w:spacing w:after="0"/>
      </w:pPr>
      <w:r>
        <w:separator/>
      </w:r>
    </w:p>
  </w:endnote>
  <w:endnote w:type="continuationSeparator" w:id="0">
    <w:p w14:paraId="5CEC6006" w14:textId="77777777" w:rsidR="007900F5" w:rsidRDefault="007900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7645A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B24D9" w14:textId="77777777" w:rsidR="007900F5" w:rsidRDefault="007900F5">
      <w:pPr>
        <w:spacing w:after="0"/>
      </w:pPr>
      <w:r>
        <w:separator/>
      </w:r>
    </w:p>
  </w:footnote>
  <w:footnote w:type="continuationSeparator" w:id="0">
    <w:p w14:paraId="65A55A59" w14:textId="77777777" w:rsidR="007900F5" w:rsidRDefault="007900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2813F0"/>
    <w:multiLevelType w:val="hybridMultilevel"/>
    <w:tmpl w:val="B986C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4"/>
  </w:num>
  <w:num w:numId="23">
    <w:abstractNumId w:val="19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601"/>
    <w:rsid w:val="000521DB"/>
    <w:rsid w:val="000A4F59"/>
    <w:rsid w:val="00107D11"/>
    <w:rsid w:val="00115D65"/>
    <w:rsid w:val="00141A4C"/>
    <w:rsid w:val="00151FED"/>
    <w:rsid w:val="001B29CF"/>
    <w:rsid w:val="001C069C"/>
    <w:rsid w:val="001D4601"/>
    <w:rsid w:val="001F6C95"/>
    <w:rsid w:val="002724F2"/>
    <w:rsid w:val="0028220F"/>
    <w:rsid w:val="00285640"/>
    <w:rsid w:val="002B709D"/>
    <w:rsid w:val="002E00D9"/>
    <w:rsid w:val="003163B1"/>
    <w:rsid w:val="0033297D"/>
    <w:rsid w:val="00356C14"/>
    <w:rsid w:val="003D76D3"/>
    <w:rsid w:val="003F2A00"/>
    <w:rsid w:val="0041442C"/>
    <w:rsid w:val="00443D45"/>
    <w:rsid w:val="0047032F"/>
    <w:rsid w:val="00497777"/>
    <w:rsid w:val="004C375B"/>
    <w:rsid w:val="004F42D1"/>
    <w:rsid w:val="00504423"/>
    <w:rsid w:val="00525366"/>
    <w:rsid w:val="005401ED"/>
    <w:rsid w:val="005D63E4"/>
    <w:rsid w:val="006049AA"/>
    <w:rsid w:val="00610125"/>
    <w:rsid w:val="00617B26"/>
    <w:rsid w:val="006270A9"/>
    <w:rsid w:val="00675956"/>
    <w:rsid w:val="00681034"/>
    <w:rsid w:val="006F1AEC"/>
    <w:rsid w:val="007215E0"/>
    <w:rsid w:val="007900F5"/>
    <w:rsid w:val="007A6289"/>
    <w:rsid w:val="007D11F4"/>
    <w:rsid w:val="007F6BDF"/>
    <w:rsid w:val="00816216"/>
    <w:rsid w:val="0087734B"/>
    <w:rsid w:val="00934C60"/>
    <w:rsid w:val="00946524"/>
    <w:rsid w:val="00962BE0"/>
    <w:rsid w:val="00970C1C"/>
    <w:rsid w:val="009B61DD"/>
    <w:rsid w:val="009D4D00"/>
    <w:rsid w:val="009D5933"/>
    <w:rsid w:val="00A26D72"/>
    <w:rsid w:val="00A40B2C"/>
    <w:rsid w:val="00A5112C"/>
    <w:rsid w:val="00A62E26"/>
    <w:rsid w:val="00AB2D6F"/>
    <w:rsid w:val="00AC1CC1"/>
    <w:rsid w:val="00AE1A6A"/>
    <w:rsid w:val="00BA3620"/>
    <w:rsid w:val="00BA7956"/>
    <w:rsid w:val="00BD768D"/>
    <w:rsid w:val="00BE5C65"/>
    <w:rsid w:val="00BF5F99"/>
    <w:rsid w:val="00C31C74"/>
    <w:rsid w:val="00C61F8E"/>
    <w:rsid w:val="00D458EB"/>
    <w:rsid w:val="00D518E2"/>
    <w:rsid w:val="00D916F6"/>
    <w:rsid w:val="00D96B2D"/>
    <w:rsid w:val="00DC04F4"/>
    <w:rsid w:val="00DE599C"/>
    <w:rsid w:val="00DF652D"/>
    <w:rsid w:val="00E30BEE"/>
    <w:rsid w:val="00E44799"/>
    <w:rsid w:val="00E819CD"/>
    <w:rsid w:val="00E82D1E"/>
    <w:rsid w:val="00E83E4B"/>
    <w:rsid w:val="00EB0EFB"/>
    <w:rsid w:val="00EB578F"/>
    <w:rsid w:val="00ED58A2"/>
    <w:rsid w:val="00EE0A71"/>
    <w:rsid w:val="00EE4395"/>
    <w:rsid w:val="00EF46F6"/>
    <w:rsid w:val="00F021A2"/>
    <w:rsid w:val="00F22662"/>
    <w:rsid w:val="00F4665F"/>
    <w:rsid w:val="00F7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3275A"/>
  <w15:chartTrackingRefBased/>
  <w15:docId w15:val="{FA8E4B09-FC5E-440E-A1E3-E23F5F94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1D4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santhr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AD4F6-BF21-4946-A0A9-6432882AC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0</TotalTime>
  <Pages>4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create a support ticket?</dc:title>
  <dc:creator>Prasanth Ramasamy</dc:creator>
  <cp:keywords/>
  <cp:lastModifiedBy>Tamilkkumaran Kanagaraj</cp:lastModifiedBy>
  <cp:revision>89</cp:revision>
  <cp:lastPrinted>2019-08-20T10:11:00Z</cp:lastPrinted>
  <dcterms:created xsi:type="dcterms:W3CDTF">2018-12-05T13:15:00Z</dcterms:created>
  <dcterms:modified xsi:type="dcterms:W3CDTF">2019-08-20T13:29:00Z</dcterms:modified>
  <cp:version/>
</cp:coreProperties>
</file>